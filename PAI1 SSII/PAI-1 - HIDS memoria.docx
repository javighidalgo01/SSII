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484A2D0C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83870C0" w14:textId="6FC1DD8B" w:rsidR="00B0688D" w:rsidRDefault="00B0688D" w:rsidP="007057F4"/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E1560F" w14:paraId="34CBD5D6" w14:textId="77777777" w:rsidTr="00B0688D">
        <w:trPr>
          <w:trHeight w:val="2043"/>
        </w:trPr>
        <w:tc>
          <w:tcPr>
            <w:tcW w:w="4572" w:type="dxa"/>
          </w:tcPr>
          <w:p w14:paraId="60AF0125" w14:textId="2B5DE7CA" w:rsidR="00B0688D" w:rsidRDefault="001801C5" w:rsidP="007057F4"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152A261" wp14:editId="2CB89F2A">
                      <wp:simplePos x="0" y="0"/>
                      <wp:positionH relativeFrom="column">
                        <wp:posOffset>-176530</wp:posOffset>
                      </wp:positionH>
                      <wp:positionV relativeFrom="paragraph">
                        <wp:posOffset>514318</wp:posOffset>
                      </wp:positionV>
                      <wp:extent cx="3562350" cy="1111169"/>
                      <wp:effectExtent l="0" t="0" r="0" b="0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62350" cy="11111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0A8860" w14:textId="2A562D8A" w:rsidR="00B0688D" w:rsidRPr="00246522" w:rsidRDefault="00246522" w:rsidP="007057F4">
                                  <w:pPr>
                                    <w:rPr>
                                      <w:sz w:val="36"/>
                                      <w:szCs w:val="28"/>
                                      <w:lang w:bidi="es-ES"/>
                                    </w:rPr>
                                  </w:pPr>
                                  <w:r w:rsidRPr="00246522">
                                    <w:rPr>
                                      <w:sz w:val="36"/>
                                      <w:szCs w:val="28"/>
                                      <w:lang w:bidi="es-ES"/>
                                    </w:rPr>
                                    <w:t>Javier Hidalgo</w:t>
                                  </w:r>
                                  <w:r w:rsidR="001801C5">
                                    <w:rPr>
                                      <w:sz w:val="36"/>
                                      <w:szCs w:val="28"/>
                                      <w:lang w:bidi="es-ES"/>
                                    </w:rPr>
                                    <w:t xml:space="preserve"> García</w:t>
                                  </w:r>
                                </w:p>
                                <w:p w14:paraId="2A0A057D" w14:textId="17B405D1" w:rsidR="00246522" w:rsidRDefault="00246522" w:rsidP="007057F4">
                                  <w:pPr>
                                    <w:rPr>
                                      <w:sz w:val="36"/>
                                      <w:szCs w:val="28"/>
                                      <w:lang w:bidi="es-ES"/>
                                    </w:rPr>
                                  </w:pPr>
                                  <w:r w:rsidRPr="00246522">
                                    <w:rPr>
                                      <w:sz w:val="36"/>
                                      <w:szCs w:val="28"/>
                                      <w:lang w:bidi="es-ES"/>
                                    </w:rPr>
                                    <w:t>Juan Pedro Hurtado Masero</w:t>
                                  </w:r>
                                </w:p>
                                <w:p w14:paraId="704FE084" w14:textId="7A7CD038" w:rsidR="001801C5" w:rsidRPr="00246522" w:rsidRDefault="001801C5" w:rsidP="007057F4">
                                  <w:pPr>
                                    <w:rPr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28"/>
                                    </w:rPr>
                                    <w:t xml:space="preserve">Nicolás </w:t>
                                  </w:r>
                                  <w:proofErr w:type="spellStart"/>
                                  <w:r>
                                    <w:rPr>
                                      <w:sz w:val="36"/>
                                      <w:szCs w:val="28"/>
                                    </w:rPr>
                                    <w:t>Sibello</w:t>
                                  </w:r>
                                  <w:proofErr w:type="spellEnd"/>
                                  <w:r>
                                    <w:rPr>
                                      <w:sz w:val="36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6"/>
                                      <w:szCs w:val="28"/>
                                    </w:rPr>
                                    <w:t>Litrán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152A26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7" o:spid="_x0000_s1026" type="#_x0000_t202" style="position:absolute;margin-left:-13.9pt;margin-top:40.5pt;width:280.5pt;height:87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" filled="f" stroked="f" strokeweight=".5pt">
                      <v:textbox>
                        <w:txbxContent>
                          <w:p w14:paraId="560A8860" w14:textId="2A562D8A" w:rsidR="00B0688D" w:rsidRPr="00246522" w:rsidRDefault="00246522" w:rsidP="007057F4">
                            <w:pPr>
                              <w:rPr>
                                <w:sz w:val="36"/>
                                <w:szCs w:val="28"/>
                                <w:lang w:bidi="es-ES"/>
                              </w:rPr>
                            </w:pPr>
                            <w:r w:rsidRPr="00246522">
                              <w:rPr>
                                <w:sz w:val="36"/>
                                <w:szCs w:val="28"/>
                                <w:lang w:bidi="es-ES"/>
                              </w:rPr>
                              <w:t>Javier Hidalgo</w:t>
                            </w:r>
                            <w:r w:rsidR="001801C5">
                              <w:rPr>
                                <w:sz w:val="36"/>
                                <w:szCs w:val="28"/>
                                <w:lang w:bidi="es-ES"/>
                              </w:rPr>
                              <w:t xml:space="preserve"> García</w:t>
                            </w:r>
                          </w:p>
                          <w:p w14:paraId="2A0A057D" w14:textId="17B405D1" w:rsidR="00246522" w:rsidRDefault="00246522" w:rsidP="007057F4">
                            <w:pPr>
                              <w:rPr>
                                <w:sz w:val="36"/>
                                <w:szCs w:val="28"/>
                                <w:lang w:bidi="es-ES"/>
                              </w:rPr>
                            </w:pPr>
                            <w:r w:rsidRPr="00246522">
                              <w:rPr>
                                <w:sz w:val="36"/>
                                <w:szCs w:val="28"/>
                                <w:lang w:bidi="es-ES"/>
                              </w:rPr>
                              <w:t>Juan Pedro Hurtado Masero</w:t>
                            </w:r>
                          </w:p>
                          <w:p w14:paraId="704FE084" w14:textId="7A7CD038" w:rsidR="001801C5" w:rsidRPr="00246522" w:rsidRDefault="001801C5" w:rsidP="007057F4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sz w:val="36"/>
                                <w:szCs w:val="28"/>
                              </w:rPr>
                              <w:t xml:space="preserve">Nicolás </w:t>
                            </w:r>
                            <w:proofErr w:type="spellStart"/>
                            <w:r>
                              <w:rPr>
                                <w:sz w:val="36"/>
                                <w:szCs w:val="28"/>
                              </w:rPr>
                              <w:t>Sibello</w:t>
                            </w:r>
                            <w:proofErr w:type="spellEnd"/>
                            <w:r>
                              <w:rPr>
                                <w:sz w:val="36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6"/>
                                <w:szCs w:val="28"/>
                              </w:rPr>
                              <w:t>Litrán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AD75414" w14:textId="5B358A7C" w:rsidR="008A3C95" w:rsidRDefault="001801C5" w:rsidP="007057F4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2EB378" wp14:editId="7E118856">
                <wp:simplePos x="0" y="0"/>
                <wp:positionH relativeFrom="column">
                  <wp:posOffset>-344805</wp:posOffset>
                </wp:positionH>
                <wp:positionV relativeFrom="paragraph">
                  <wp:posOffset>157480</wp:posOffset>
                </wp:positionV>
                <wp:extent cx="3886200" cy="4572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23A47E" w14:textId="65B3614D" w:rsidR="00B0688D" w:rsidRPr="00246522" w:rsidRDefault="00246522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56"/>
                              </w:rPr>
                            </w:pPr>
                            <w:r w:rsidRPr="00246522"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56"/>
                                <w:lang w:bidi="es-ES"/>
                              </w:rPr>
                              <w:t xml:space="preserve">SECURITY TEAM </w:t>
                            </w:r>
                            <w:r w:rsidRPr="00246522">
                              <w:rPr>
                                <w:rFonts w:ascii="Orbitron" w:hAnsi="Orbitron"/>
                                <w:color w:val="0189F9" w:themeColor="accent1"/>
                                <w:sz w:val="56"/>
                                <w:szCs w:val="56"/>
                                <w:lang w:bidi="es-E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EB378" id="Cuadro de texto 6" o:spid="_x0000_s1027" type="#_x0000_t202" style="position:absolute;margin-left:-27.15pt;margin-top:12.4pt;width:306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" filled="f" stroked="f" strokeweight=".5pt">
                <v:textbox>
                  <w:txbxContent>
                    <w:p w14:paraId="1C23A47E" w14:textId="65B3614D" w:rsidR="00B0688D" w:rsidRPr="00246522" w:rsidRDefault="00246522" w:rsidP="004F2231">
                      <w:pPr>
                        <w:rPr>
                          <w:rFonts w:asciiTheme="majorHAnsi" w:hAnsiTheme="majorHAnsi"/>
                          <w:color w:val="0189F9" w:themeColor="accent1"/>
                          <w:sz w:val="56"/>
                          <w:szCs w:val="56"/>
                        </w:rPr>
                      </w:pPr>
                      <w:r w:rsidRPr="00246522">
                        <w:rPr>
                          <w:rFonts w:asciiTheme="majorHAnsi" w:hAnsiTheme="majorHAnsi"/>
                          <w:color w:val="0189F9" w:themeColor="accent1"/>
                          <w:sz w:val="56"/>
                          <w:szCs w:val="56"/>
                          <w:lang w:bidi="es-ES"/>
                        </w:rPr>
                        <w:t xml:space="preserve">SECURITY TEAM </w:t>
                      </w:r>
                      <w:r w:rsidRPr="00246522">
                        <w:rPr>
                          <w:rFonts w:ascii="Orbitron" w:hAnsi="Orbitron"/>
                          <w:color w:val="0189F9" w:themeColor="accent1"/>
                          <w:sz w:val="56"/>
                          <w:szCs w:val="56"/>
                          <w:lang w:bidi="es-ES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51019E" w14:paraId="24D476CB" w14:textId="77777777" w:rsidTr="0051019E">
        <w:trPr>
          <w:trHeight w:val="1080"/>
        </w:trPr>
        <w:tc>
          <w:tcPr>
            <w:tcW w:w="5449" w:type="dxa"/>
            <w:vAlign w:val="center"/>
          </w:tcPr>
          <w:p w14:paraId="01C134DF" w14:textId="6A901CC5" w:rsidR="0051019E" w:rsidRDefault="0051019E" w:rsidP="0051019E"/>
        </w:tc>
        <w:tc>
          <w:tcPr>
            <w:tcW w:w="4901" w:type="dxa"/>
            <w:vAlign w:val="center"/>
          </w:tcPr>
          <w:p w14:paraId="6C160BED" w14:textId="26D9666F" w:rsidR="0051019E" w:rsidRDefault="00791481" w:rsidP="0051019E">
            <w:pPr>
              <w:jc w:val="right"/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06C0033" wp14:editId="571FB881">
                      <wp:simplePos x="0" y="0"/>
                      <wp:positionH relativeFrom="column">
                        <wp:posOffset>-2588895</wp:posOffset>
                      </wp:positionH>
                      <wp:positionV relativeFrom="paragraph">
                        <wp:posOffset>-1546860</wp:posOffset>
                      </wp:positionV>
                      <wp:extent cx="5534025" cy="1486535"/>
                      <wp:effectExtent l="0" t="0" r="0" b="0"/>
                      <wp:wrapNone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34025" cy="14865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E01336" w14:textId="6AF05894" w:rsidR="0051019E" w:rsidRPr="001B7539" w:rsidRDefault="001B7539" w:rsidP="00791481">
                                  <w:pPr>
                                    <w:jc w:val="both"/>
                                    <w:rPr>
                                      <w:sz w:val="44"/>
                                      <w:szCs w:val="36"/>
                                    </w:rPr>
                                  </w:pPr>
                                  <w:r w:rsidRPr="001B7539">
                                    <w:rPr>
                                      <w:sz w:val="44"/>
                                      <w:szCs w:val="36"/>
                                    </w:rPr>
                                    <w:t>SISTEMA DE DETECCIÓN DE INTRUSOS (HIDS) PARA ALMACENAMIENTO MASIVO BASADO EN VERIFICADORES DE INTEGRIDAD</w:t>
                                  </w:r>
                                </w:p>
                                <w:p w14:paraId="3F4DDC5A" w14:textId="77777777" w:rsidR="0051019E" w:rsidRPr="001B7539" w:rsidRDefault="0051019E" w:rsidP="001B7539">
                                  <w:pPr>
                                    <w:jc w:val="both"/>
                                    <w:rPr>
                                      <w:sz w:val="44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C0033" id="Cuadro de texto 13" o:spid="_x0000_s1028" type="#_x0000_t202" style="position:absolute;left:0;text-align:left;margin-left:-203.85pt;margin-top:-121.8pt;width:435.75pt;height:117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" filled="f" stroked="f" strokeweight=".5pt">
                      <v:textbox>
                        <w:txbxContent>
                          <w:p w14:paraId="50E01336" w14:textId="6AF05894" w:rsidR="0051019E" w:rsidRPr="001B7539" w:rsidRDefault="001B7539" w:rsidP="00791481">
                            <w:pPr>
                              <w:jc w:val="both"/>
                              <w:rPr>
                                <w:sz w:val="44"/>
                                <w:szCs w:val="36"/>
                              </w:rPr>
                            </w:pPr>
                            <w:r w:rsidRPr="001B7539">
                              <w:rPr>
                                <w:sz w:val="44"/>
                                <w:szCs w:val="36"/>
                              </w:rPr>
                              <w:t>SISTEMA DE DETECCIÓN DE INTRUSOS (HIDS) PARA ALMACENAMIENTO MASIVO BASADO EN VERIFICADORES DE INTEGRIDAD</w:t>
                            </w:r>
                          </w:p>
                          <w:p w14:paraId="3F4DDC5A" w14:textId="77777777" w:rsidR="0051019E" w:rsidRPr="001B7539" w:rsidRDefault="0051019E" w:rsidP="001B7539">
                            <w:pPr>
                              <w:jc w:val="both"/>
                              <w:rPr>
                                <w:sz w:val="44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5DDFF53" w14:textId="78568CA1" w:rsidR="008A3C95" w:rsidRDefault="001E3A59" w:rsidP="007057F4">
      <w:r>
        <w:rPr>
          <w:noProof/>
          <w:lang w:bidi="es-ES"/>
        </w:rPr>
        <w:drawing>
          <wp:anchor distT="0" distB="0" distL="114300" distR="114300" simplePos="0" relativeHeight="251660288" behindDoc="1" locked="0" layoutInCell="1" allowOverlap="1" wp14:anchorId="5D99C7BE" wp14:editId="486B2EF3">
            <wp:simplePos x="0" y="0"/>
            <wp:positionH relativeFrom="column">
              <wp:posOffset>796338</wp:posOffset>
            </wp:positionH>
            <wp:positionV relativeFrom="paragraph">
              <wp:posOffset>2526054</wp:posOffset>
            </wp:positionV>
            <wp:extent cx="7537450" cy="4091651"/>
            <wp:effectExtent l="0" t="0" r="6350" b="444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1879" cy="4094055"/>
                    </a:xfrm>
                    <a:prstGeom prst="trapezoid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F48F32" wp14:editId="523205C0">
                <wp:simplePos x="0" y="0"/>
                <wp:positionH relativeFrom="column">
                  <wp:posOffset>-382382</wp:posOffset>
                </wp:positionH>
                <wp:positionV relativeFrom="paragraph">
                  <wp:posOffset>1710055</wp:posOffset>
                </wp:positionV>
                <wp:extent cx="4571615" cy="1754803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615" cy="175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01EF4F" w14:textId="24B0676A" w:rsidR="00791481" w:rsidRPr="001E3A59" w:rsidRDefault="00791481" w:rsidP="001E3A59">
                            <w:pPr>
                              <w:pStyle w:val="Ttulo"/>
                              <w:jc w:val="both"/>
                              <w:rPr>
                                <w:sz w:val="40"/>
                                <w:szCs w:val="40"/>
                                <w:lang w:bidi="es-ES"/>
                              </w:rPr>
                            </w:pPr>
                            <w:r w:rsidRPr="001E3A59">
                              <w:rPr>
                                <w:sz w:val="40"/>
                                <w:szCs w:val="40"/>
                                <w:lang w:bidi="es-ES"/>
                              </w:rPr>
                              <w:t xml:space="preserve">SEGURIDAD EN SISTEMAS INFORMÁTICOS E INTERNET </w:t>
                            </w:r>
                          </w:p>
                          <w:p w14:paraId="1E7C1464" w14:textId="77777777" w:rsidR="001E3A59" w:rsidRDefault="001E3A59" w:rsidP="002E0194">
                            <w:pPr>
                              <w:pStyle w:val="Ttulo"/>
                              <w:rPr>
                                <w:sz w:val="36"/>
                                <w:szCs w:val="36"/>
                                <w:lang w:bidi="es-ES"/>
                              </w:rPr>
                            </w:pPr>
                          </w:p>
                          <w:p w14:paraId="3225BE0D" w14:textId="26532011" w:rsidR="00B0688D" w:rsidRPr="002E0194" w:rsidRDefault="00246522" w:rsidP="002E0194">
                            <w:pPr>
                              <w:pStyle w:val="Ttulo"/>
                            </w:pPr>
                            <w:r w:rsidRPr="00791481">
                              <w:rPr>
                                <w:sz w:val="56"/>
                                <w:szCs w:val="56"/>
                                <w:lang w:bidi="es-ES"/>
                              </w:rPr>
                              <w:t>PAI-1</w:t>
                            </w:r>
                            <w:r w:rsidR="001B7539" w:rsidRPr="00791481">
                              <w:rPr>
                                <w:sz w:val="56"/>
                                <w:szCs w:val="56"/>
                                <w:lang w:bidi="es-ES"/>
                              </w:rPr>
                              <w:t xml:space="preserve"> HIDS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48F32" id="Cuadro de texto 8" o:spid="_x0000_s1029" type="#_x0000_t202" style="position:absolute;margin-left:-30.1pt;margin-top:134.65pt;width:359.95pt;height:138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" filled="f" stroked="f" strokeweight=".5pt">
                <v:textbox>
                  <w:txbxContent>
                    <w:p w14:paraId="5E01EF4F" w14:textId="24B0676A" w:rsidR="00791481" w:rsidRPr="001E3A59" w:rsidRDefault="00791481" w:rsidP="001E3A59">
                      <w:pPr>
                        <w:pStyle w:val="Ttulo"/>
                        <w:jc w:val="both"/>
                        <w:rPr>
                          <w:sz w:val="40"/>
                          <w:szCs w:val="40"/>
                          <w:lang w:bidi="es-ES"/>
                        </w:rPr>
                      </w:pPr>
                      <w:r w:rsidRPr="001E3A59">
                        <w:rPr>
                          <w:sz w:val="40"/>
                          <w:szCs w:val="40"/>
                          <w:lang w:bidi="es-ES"/>
                        </w:rPr>
                        <w:t xml:space="preserve">SEGURIDAD EN SISTEMAS INFORMÁTICOS E INTERNET </w:t>
                      </w:r>
                    </w:p>
                    <w:p w14:paraId="1E7C1464" w14:textId="77777777" w:rsidR="001E3A59" w:rsidRDefault="001E3A59" w:rsidP="002E0194">
                      <w:pPr>
                        <w:pStyle w:val="Ttulo"/>
                        <w:rPr>
                          <w:sz w:val="36"/>
                          <w:szCs w:val="36"/>
                          <w:lang w:bidi="es-ES"/>
                        </w:rPr>
                      </w:pPr>
                    </w:p>
                    <w:p w14:paraId="3225BE0D" w14:textId="26532011" w:rsidR="00B0688D" w:rsidRPr="002E0194" w:rsidRDefault="00246522" w:rsidP="002E0194">
                      <w:pPr>
                        <w:pStyle w:val="Ttulo"/>
                      </w:pPr>
                      <w:r w:rsidRPr="00791481">
                        <w:rPr>
                          <w:sz w:val="56"/>
                          <w:szCs w:val="56"/>
                          <w:lang w:bidi="es-ES"/>
                        </w:rPr>
                        <w:t>PAI-1</w:t>
                      </w:r>
                      <w:r w:rsidR="001B7539" w:rsidRPr="00791481">
                        <w:rPr>
                          <w:sz w:val="56"/>
                          <w:szCs w:val="56"/>
                          <w:lang w:bidi="es-ES"/>
                        </w:rPr>
                        <w:t xml:space="preserve"> HIDS</w:t>
                      </w:r>
                    </w:p>
                  </w:txbxContent>
                </v:textbox>
              </v:shape>
            </w:pict>
          </mc:Fallback>
        </mc:AlternateContent>
      </w:r>
      <w:r w:rsidR="00791481">
        <w:rPr>
          <w:noProof/>
        </w:rPr>
        <w:drawing>
          <wp:anchor distT="0" distB="0" distL="114300" distR="114300" simplePos="0" relativeHeight="251664384" behindDoc="0" locked="0" layoutInCell="1" allowOverlap="1" wp14:anchorId="2FEF2E8D" wp14:editId="125D83BC">
            <wp:simplePos x="0" y="0"/>
            <wp:positionH relativeFrom="column">
              <wp:posOffset>1606053</wp:posOffset>
            </wp:positionH>
            <wp:positionV relativeFrom="paragraph">
              <wp:posOffset>8862640</wp:posOffset>
            </wp:positionV>
            <wp:extent cx="3617844" cy="666998"/>
            <wp:effectExtent l="0" t="0" r="1905" b="0"/>
            <wp:wrapNone/>
            <wp:docPr id="62" name="Imagen 62" descr="Logo ETS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 ETSI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844" cy="66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481">
        <w:rPr>
          <w:noProof/>
          <w:lang w:bidi="es-ES"/>
        </w:rPr>
        <w:drawing>
          <wp:anchor distT="0" distB="0" distL="114300" distR="114300" simplePos="0" relativeHeight="251661312" behindDoc="1" locked="0" layoutInCell="1" allowOverlap="1" wp14:anchorId="1CB3FA0D" wp14:editId="144C23E9">
            <wp:simplePos x="0" y="0"/>
            <wp:positionH relativeFrom="column">
              <wp:posOffset>3799840</wp:posOffset>
            </wp:positionH>
            <wp:positionV relativeFrom="paragraph">
              <wp:posOffset>1220507</wp:posOffset>
            </wp:positionV>
            <wp:extent cx="1892411" cy="2598535"/>
            <wp:effectExtent l="0" t="0" r="0" b="0"/>
            <wp:wrapNone/>
            <wp:docPr id="2" name="Gráfico 2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411" cy="259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0CBDB940" wp14:editId="65789634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áfico 1" descr="rectángulo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es-ES"/>
        </w:rPr>
        <w:br w:type="page"/>
      </w:r>
    </w:p>
    <w:sdt>
      <w:sdtPr>
        <w:id w:val="-158584397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</w:sdtEndPr>
      <w:sdtContent>
        <w:p w14:paraId="1F90FE50" w14:textId="2C247E59" w:rsidR="00343F60" w:rsidRDefault="00343F60">
          <w:pPr>
            <w:pStyle w:val="TtuloTDC"/>
            <w:framePr w:wrap="around"/>
          </w:pPr>
          <w:r>
            <w:t>contenido</w:t>
          </w:r>
        </w:p>
        <w:p w14:paraId="18790EF8" w14:textId="77777777" w:rsidR="00343F60" w:rsidRDefault="00343F60">
          <w:pPr>
            <w:pStyle w:val="TDC1"/>
          </w:pPr>
          <w:sdt>
            <w:sdtPr>
              <w:rPr>
                <w:b w:val="0"/>
                <w:bCs/>
              </w:rPr>
              <w:id w:val="183865962"/>
              <w:placeholder>
                <w:docPart w:val="1B841451D0254CC0819BD0FE6F3DF3A6"/>
              </w:placeholder>
              <w:temporary/>
              <w:showingPlcHdr/>
            </w:sdtPr>
            <w:sdtContent>
              <w:r>
                <w:rPr>
                  <w:bCs/>
                </w:rPr>
                <w:t>Escribir el título del capítulo (nivel 1)</w:t>
              </w:r>
            </w:sdtContent>
          </w:sdt>
          <w:r>
            <w:ptab w:relativeTo="margin" w:alignment="right" w:leader="dot"/>
          </w:r>
          <w:r>
            <w:rPr>
              <w:bCs/>
            </w:rPr>
            <w:t>1</w:t>
          </w:r>
        </w:p>
        <w:p w14:paraId="773FF3A4" w14:textId="77777777" w:rsidR="00343F60" w:rsidRDefault="00343F60">
          <w:pPr>
            <w:pStyle w:val="TDC2"/>
            <w:ind w:left="216"/>
          </w:pPr>
          <w:sdt>
            <w:sdtPr>
              <w:id w:val="1667506712"/>
              <w:placeholder>
                <w:docPart w:val="BE6A3011EDB3482CBE3DDCD35F78E1C7"/>
              </w:placeholder>
              <w:temporary/>
              <w:showingPlcHdr/>
            </w:sdtPr>
            <w:sdtContent>
              <w: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t>2</w:t>
          </w:r>
        </w:p>
        <w:p w14:paraId="6B72D994" w14:textId="77777777" w:rsidR="00343F60" w:rsidRDefault="00343F60">
          <w:pPr>
            <w:pStyle w:val="TDC3"/>
            <w:ind w:left="446"/>
          </w:pPr>
          <w:sdt>
            <w:sdtPr>
              <w:id w:val="93059032"/>
              <w:placeholder>
                <w:docPart w:val="B9E9E82FF7F6434A883B51DE27895F1B"/>
              </w:placeholder>
              <w:temporary/>
              <w:showingPlcHdr/>
            </w:sdtPr>
            <w:sdtContent>
              <w: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t>3</w:t>
          </w:r>
        </w:p>
        <w:p w14:paraId="3011FE79" w14:textId="77777777" w:rsidR="00343F60" w:rsidRDefault="00343F60">
          <w:pPr>
            <w:pStyle w:val="TDC1"/>
          </w:pPr>
          <w:sdt>
            <w:sdtPr>
              <w:rPr>
                <w:b w:val="0"/>
                <w:bCs/>
              </w:rPr>
              <w:id w:val="183865966"/>
              <w:placeholder>
                <w:docPart w:val="1B841451D0254CC0819BD0FE6F3DF3A6"/>
              </w:placeholder>
              <w:temporary/>
              <w:showingPlcHdr/>
            </w:sdtPr>
            <w:sdtContent>
              <w:r>
                <w:rPr>
                  <w:bCs/>
                </w:rPr>
                <w:t>Escribir el título del capítulo (nivel 1)</w:t>
              </w:r>
            </w:sdtContent>
          </w:sdt>
          <w:r>
            <w:ptab w:relativeTo="margin" w:alignment="right" w:leader="dot"/>
          </w:r>
          <w:r>
            <w:rPr>
              <w:bCs/>
            </w:rPr>
            <w:t>4</w:t>
          </w:r>
        </w:p>
        <w:p w14:paraId="3D5C3D9A" w14:textId="77777777" w:rsidR="00343F60" w:rsidRDefault="00343F60">
          <w:pPr>
            <w:pStyle w:val="TDC2"/>
            <w:ind w:left="216"/>
          </w:pPr>
          <w:sdt>
            <w:sdtPr>
              <w:id w:val="93059040"/>
              <w:placeholder>
                <w:docPart w:val="BE6A3011EDB3482CBE3DDCD35F78E1C7"/>
              </w:placeholder>
              <w:temporary/>
              <w:showingPlcHdr/>
            </w:sdtPr>
            <w:sdtContent>
              <w: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t>5</w:t>
          </w:r>
        </w:p>
        <w:p w14:paraId="16B40807" w14:textId="10746C18" w:rsidR="00343F60" w:rsidRDefault="00343F60">
          <w:pPr>
            <w:pStyle w:val="TDC3"/>
            <w:ind w:left="446"/>
          </w:pPr>
          <w:sdt>
            <w:sdtPr>
              <w:id w:val="93059044"/>
              <w:placeholder>
                <w:docPart w:val="B9E9E82FF7F6434A883B51DE27895F1B"/>
              </w:placeholder>
              <w:temporary/>
              <w:showingPlcHdr/>
            </w:sdtPr>
            <w:sdtContent>
              <w: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t>6</w:t>
          </w:r>
        </w:p>
      </w:sdtContent>
    </w:sdt>
    <w:p w14:paraId="06493F9D" w14:textId="6CDCB4D3" w:rsidR="004F2231" w:rsidRDefault="004F2231" w:rsidP="00246522">
      <w:r>
        <w:rPr>
          <w:lang w:bidi="es-ES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5E82FE63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A2ED2" w14:textId="584B2DAD" w:rsidR="004F2231" w:rsidRDefault="00DD780B" w:rsidP="004F2231">
            <w:pPr>
              <w:pStyle w:val="Ttulo1"/>
              <w:framePr w:hSpace="0" w:wrap="auto" w:vAnchor="margin" w:hAnchor="text" w:yAlign="inline"/>
              <w:jc w:val="left"/>
            </w:pPr>
            <w:r>
              <w:rPr>
                <w:lang w:bidi="es-ES"/>
              </w:rPr>
              <w:lastRenderedPageBreak/>
              <w:t>INTRODUCCIÓN</w:t>
            </w:r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4F2231" w14:paraId="3A287D76" w14:textId="77777777" w:rsidTr="002178B9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A71ED9" w14:textId="53571C10" w:rsidR="00DD780B" w:rsidRPr="00DD780B" w:rsidRDefault="00DD780B" w:rsidP="00DD780B">
            <w:pPr>
              <w:pStyle w:val="Ttulo2"/>
              <w:framePr w:hSpace="0" w:wrap="auto" w:vAnchor="margin" w:hAnchor="text" w:yAlign="inline"/>
              <w:rPr>
                <w:lang w:bidi="es-ES"/>
              </w:rPr>
            </w:pPr>
            <w:r>
              <w:rPr>
                <w:lang w:bidi="es-ES"/>
              </w:rPr>
              <w:t>Problema planteado</w:t>
            </w:r>
          </w:p>
          <w:p w14:paraId="7D9385FF" w14:textId="73E43830" w:rsidR="004F2231" w:rsidRDefault="00000000" w:rsidP="002178B9">
            <w:pPr>
              <w:pStyle w:val="Contenido"/>
              <w:framePr w:hSpace="0" w:wrap="auto" w:vAnchor="margin" w:hAnchor="text" w:yAlign="inline"/>
            </w:pPr>
            <w:sdt>
              <w:sdtPr>
                <w:id w:val="-157383670"/>
                <w:placeholder>
                  <w:docPart w:val="ECA472F52C3744A7B1E7A207526A1999"/>
                </w:placeholder>
                <w:temporary/>
                <w:showingPlcHdr/>
                <w15:appearance w15:val="hidden"/>
              </w:sdtPr>
              <w:sdtContent>
                <w:r w:rsidR="004F2231" w:rsidRPr="00DD780B">
                  <w:t>Para empezar ahora mismo, pulse el texto de cualquier marcador de posición (como este) y empiece a escribir para reemplazarlo por el suyo.</w:t>
                </w:r>
              </w:sdtContent>
            </w:sdt>
          </w:p>
          <w:p w14:paraId="154C738A" w14:textId="30F93BF1" w:rsidR="00DD780B" w:rsidRDefault="00DD780B" w:rsidP="002178B9">
            <w:pPr>
              <w:pStyle w:val="Contenido"/>
              <w:framePr w:hSpace="0" w:wrap="auto" w:vAnchor="margin" w:hAnchor="text" w:yAlign="inline"/>
            </w:pPr>
          </w:p>
          <w:p w14:paraId="76FBAE55" w14:textId="128CA770" w:rsidR="00DD780B" w:rsidRPr="00DD780B" w:rsidRDefault="00DD780B" w:rsidP="00DD780B">
            <w:pPr>
              <w:pStyle w:val="Ttulo2"/>
              <w:framePr w:hSpace="0" w:wrap="auto" w:vAnchor="margin" w:hAnchor="text" w:yAlign="inline"/>
            </w:pPr>
            <w:r>
              <w:t>Solución propuesta</w:t>
            </w:r>
          </w:p>
          <w:p w14:paraId="68E3B0F3" w14:textId="0A605023" w:rsidR="00DD780B" w:rsidRDefault="00343F60" w:rsidP="003620E2">
            <w:pPr>
              <w:pStyle w:val="Contenido"/>
              <w:framePr w:hSpace="0" w:wrap="auto" w:vAnchor="margin" w:hAnchor="text" w:yAlign="inline"/>
            </w:pPr>
            <w:r>
              <w:t xml:space="preserve">Solución por sistema operativo y </w:t>
            </w:r>
          </w:p>
          <w:p w14:paraId="243DC955" w14:textId="77777777" w:rsidR="004F2231" w:rsidRDefault="004F2231" w:rsidP="003620E2">
            <w:pPr>
              <w:pStyle w:val="Contenido"/>
              <w:framePr w:hSpace="0" w:wrap="auto" w:vAnchor="margin" w:hAnchor="text" w:yAlign="inline"/>
            </w:pPr>
          </w:p>
          <w:p w14:paraId="41C68A84" w14:textId="7D794B5D" w:rsidR="00DD780B" w:rsidRDefault="00DD780B" w:rsidP="00DD780B">
            <w:pPr>
              <w:pStyle w:val="Ttulo2"/>
              <w:framePr w:hSpace="0" w:wrap="auto" w:vAnchor="margin" w:hAnchor="text" w:yAlign="inline"/>
            </w:pPr>
            <w:r>
              <w:t>Políticas y controles de seguridad</w:t>
            </w:r>
          </w:p>
          <w:p w14:paraId="314D1A9C" w14:textId="2ABAF7A0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61BA90FC" w14:textId="4D5907E9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6B9152DA" w14:textId="412473E6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2E7F1E64" w14:textId="5DBDA204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4EFD5C6D" w14:textId="68CFADCB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024B29AE" w14:textId="188A9F07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19038678" w14:textId="374A798B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3F259C11" w14:textId="20E11876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76742A00" w14:textId="617C389C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7594A730" w14:textId="62DED991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1A4D76B4" w14:textId="28CFA7DE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4167A645" w14:textId="40628EDE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200FA069" w14:textId="128993BF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42F5B152" w14:textId="66A073B3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34837CDC" w14:textId="3359CDCD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17390F10" w14:textId="03038746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39692D38" w14:textId="12F89E4E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66DDE276" w14:textId="6945B7AF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32A4A737" w14:textId="71AFBF5F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7E4D89E8" w14:textId="7FB086C8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1D1F6A69" w14:textId="59420EC4" w:rsidR="00DD780B" w:rsidRDefault="00DD780B" w:rsidP="00DD780B">
            <w:pPr>
              <w:pStyle w:val="Contenido"/>
              <w:framePr w:hSpace="0" w:wrap="auto" w:vAnchor="margin" w:hAnchor="text" w:yAlign="inline"/>
            </w:pPr>
          </w:p>
          <w:p w14:paraId="563D6020" w14:textId="30772EAA" w:rsidR="00DD780B" w:rsidRPr="00DD780B" w:rsidRDefault="00DD780B" w:rsidP="00DD780B">
            <w:pPr>
              <w:pStyle w:val="Ttulo2"/>
              <w:framePr w:hSpace="0" w:wrap="auto" w:vAnchor="margin" w:hAnchor="text" w:yAlign="inline"/>
            </w:pPr>
            <w:r>
              <w:lastRenderedPageBreak/>
              <w:t>Objetivos de la práctica</w:t>
            </w:r>
          </w:p>
          <w:p w14:paraId="24ADB1C7" w14:textId="77777777" w:rsidR="007314DD" w:rsidRDefault="007314DD" w:rsidP="007314DD">
            <w:pPr>
              <w:pStyle w:val="Contenido"/>
              <w:framePr w:hSpace="0" w:wrap="auto" w:vAnchor="margin" w:hAnchor="text" w:yAlign="inline"/>
            </w:pPr>
            <w:r>
              <w:t>Desarrollar/Seleccionar el más conveniente HIDS basado en verificadores de integridad</w:t>
            </w:r>
          </w:p>
          <w:p w14:paraId="5085DAD2" w14:textId="78D519F3" w:rsidR="00DD780B" w:rsidRPr="002178B9" w:rsidRDefault="007314DD" w:rsidP="007314DD">
            <w:pPr>
              <w:pStyle w:val="Contenido"/>
              <w:framePr w:hSpace="0" w:wrap="auto" w:vAnchor="margin" w:hAnchor="text" w:yAlign="inline"/>
            </w:pPr>
            <w:r>
              <w:t xml:space="preserve">de acuerdo con lo establecido en la </w:t>
            </w:r>
            <w:r w:rsidRPr="007314DD">
              <w:rPr>
                <w:i/>
                <w:iCs/>
              </w:rPr>
              <w:t>Política de Seguridad</w:t>
            </w:r>
            <w:r>
              <w:t>.</w:t>
            </w:r>
          </w:p>
        </w:tc>
      </w:tr>
      <w:tr w:rsidR="004F2231" w14:paraId="4C54D784" w14:textId="77777777" w:rsidTr="002178B9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E61E32C" w14:textId="77777777" w:rsidR="002178B9" w:rsidRPr="002178B9" w:rsidRDefault="004F2231" w:rsidP="001F0AF0">
            <w:pPr>
              <w:pStyle w:val="Contenido"/>
              <w:framePr w:hSpace="0" w:wrap="auto" w:vAnchor="margin" w:hAnchor="text" w:yAlign="inline"/>
            </w:pPr>
            <w:r>
              <w:rPr>
                <w:noProof/>
                <w:lang w:bidi="es-ES"/>
              </w:rPr>
              <w:lastRenderedPageBreak/>
              <w:drawing>
                <wp:inline distT="0" distB="0" distL="0" distR="0" wp14:anchorId="5E272D71" wp14:editId="20073F1D">
                  <wp:extent cx="6388735" cy="2739390"/>
                  <wp:effectExtent l="0" t="0" r="0" b="3810"/>
                  <wp:docPr id="22" name="Imagen 22" descr="persona en una mesa, escribiendo en un bloc de notas con personas alred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-02-04.png"/>
                          <pic:cNvPicPr/>
                        </pic:nvPicPr>
                        <pic:blipFill>
                          <a:blip r:embed="rId14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735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8B9" w14:paraId="6C16B176" w14:textId="77777777" w:rsidTr="0051019E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7F17B412" w14:textId="77777777" w:rsidR="00F16401" w:rsidRDefault="00F16401" w:rsidP="002178B9">
            <w:pPr>
              <w:pStyle w:val="Contenido"/>
              <w:framePr w:hSpace="0" w:wrap="auto" w:vAnchor="margin" w:hAnchor="text" w:yAlign="inline"/>
            </w:pPr>
          </w:p>
          <w:p w14:paraId="6DDCB632" w14:textId="75DB2AC4" w:rsidR="00F16401" w:rsidRPr="002178B9" w:rsidRDefault="00F16401" w:rsidP="00F16401">
            <w:pPr>
              <w:pStyle w:val="Ttulo2"/>
              <w:framePr w:hSpace="0" w:wrap="auto" w:vAnchor="margin" w:hAnchor="text" w:yAlign="inline"/>
            </w:pPr>
            <w:r>
              <w:t>Alto nivel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474694CC" w14:textId="77777777" w:rsidR="002178B9" w:rsidRPr="002178B9" w:rsidRDefault="002178B9" w:rsidP="002178B9">
            <w:pPr>
              <w:pStyle w:val="Contenido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79C74107" w14:textId="53A1B972" w:rsidR="002178B9" w:rsidRPr="002178B9" w:rsidRDefault="002178B9" w:rsidP="002178B9">
            <w:pPr>
              <w:pStyle w:val="Contenido"/>
              <w:framePr w:hSpace="0" w:wrap="auto" w:vAnchor="margin" w:hAnchor="text" w:yAlign="inline"/>
            </w:pPr>
          </w:p>
        </w:tc>
      </w:tr>
    </w:tbl>
    <w:p w14:paraId="3DA2E8E3" w14:textId="77777777" w:rsidR="001F0AF0" w:rsidRDefault="001F0AF0"/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84277E" w14:paraId="33ECBCDE" w14:textId="77777777" w:rsidTr="0084277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CD3165" w14:textId="7EDAEA59" w:rsidR="0084277E" w:rsidRDefault="00AB2C91" w:rsidP="0084277E">
            <w:pPr>
              <w:pStyle w:val="Ttulo1"/>
              <w:framePr w:hSpace="0" w:wrap="auto" w:vAnchor="margin" w:hAnchor="text" w:yAlign="inline"/>
              <w:jc w:val="left"/>
            </w:pPr>
            <w:r>
              <w:t>DESARROLLO E IMPLEMENTACIÓN</w:t>
            </w:r>
          </w:p>
        </w:tc>
      </w:tr>
    </w:tbl>
    <w:tbl>
      <w:tblPr>
        <w:tblpPr w:leftFromText="180" w:rightFromText="180" w:vertAnchor="page" w:horzAnchor="margin" w:tblpY="3387"/>
        <w:tblW w:w="1006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25"/>
        <w:gridCol w:w="5292"/>
      </w:tblGrid>
      <w:tr w:rsidR="007C7473" w14:paraId="24F678FE" w14:textId="77777777" w:rsidTr="008C5106">
        <w:trPr>
          <w:trHeight w:val="2610"/>
        </w:trPr>
        <w:tc>
          <w:tcPr>
            <w:tcW w:w="4865" w:type="dxa"/>
          </w:tcPr>
          <w:p w14:paraId="1C166DF0" w14:textId="77777777" w:rsidR="007C7473" w:rsidRPr="002178B9" w:rsidRDefault="007C7473" w:rsidP="0084277E">
            <w:pPr>
              <w:pStyle w:val="Contenido"/>
              <w:framePr w:hSpace="0" w:wrap="auto" w:vAnchor="margin" w:hAnchor="text" w:yAlign="inline"/>
            </w:pPr>
            <w:r>
              <w:rPr>
                <w:noProof/>
                <w:lang w:bidi="es-ES"/>
              </w:rPr>
              <w:lastRenderedPageBreak/>
              <mc:AlternateContent>
                <mc:Choice Requires="wps">
                  <w:drawing>
                    <wp:inline distT="0" distB="0" distL="0" distR="0" wp14:anchorId="79A17255" wp14:editId="41AC2788">
                      <wp:extent cx="3063875" cy="1854558"/>
                      <wp:effectExtent l="0" t="0" r="0" b="0"/>
                      <wp:docPr id="448" name="Cuadro de texto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3875" cy="18545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7A9BB2" w14:textId="77777777" w:rsidR="007C7473" w:rsidRPr="00246522" w:rsidRDefault="00000000" w:rsidP="007C7473">
                                  <w:pPr>
                                    <w:pStyle w:val="Contenido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sz w:val="36"/>
                                        <w:szCs w:val="36"/>
                                      </w:rPr>
                                      <w:id w:val="1022365698"/>
                                      <w:temporary/>
                                      <w:showingPlcHdr/>
                                      <w15:appearance w15:val="hidden"/>
                                    </w:sdtPr>
                                    <w:sdtContent>
                                      <w:r w:rsidR="007C7473" w:rsidRPr="00F91AD0">
                                        <w:rPr>
                                          <w:rStyle w:val="nfasis"/>
                                          <w:b/>
                                          <w:color w:val="0189F9" w:themeColor="accent1"/>
                                          <w:sz w:val="36"/>
                                          <w:szCs w:val="36"/>
                                          <w:lang w:bidi="es-ES"/>
                                        </w:rPr>
                                        <w:t xml:space="preserve"> “</w:t>
                                      </w:r>
                                      <w:r w:rsidR="005C3643" w:rsidRPr="00F91AD0">
                                        <w:rPr>
                                          <w:rStyle w:val="nfasis"/>
                                          <w:b/>
                                          <w:color w:val="0189F9" w:themeColor="accent1"/>
                                          <w:sz w:val="36"/>
                                          <w:szCs w:val="36"/>
                                          <w:lang w:bidi="es-ES"/>
                                        </w:rPr>
                                        <w:t>Lorem ipsum dolor sit amet, consectetur adipiscing elit, sed do eiusmod tempor incididunt ut labore et dolore magna aliqua.</w:t>
                                      </w:r>
                                      <w:r w:rsidR="007C7473" w:rsidRPr="00F91AD0">
                                        <w:rPr>
                                          <w:rStyle w:val="nfasis"/>
                                          <w:b/>
                                          <w:color w:val="0189F9" w:themeColor="accent1"/>
                                          <w:sz w:val="36"/>
                                          <w:szCs w:val="36"/>
                                          <w:lang w:bidi="es-ES"/>
                                        </w:rPr>
                                        <w:t>“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A17255" id="Cuadro de texto 448" o:spid="_x0000_s1030" type="#_x0000_t202" style="width:241.25pt;height:1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" filled="f" stroked="f" strokeweight=".5pt">
                      <v:textbox inset=",14.4pt">
                        <w:txbxContent>
                          <w:p w14:paraId="4E7A9BB2" w14:textId="77777777" w:rsidR="007C7473" w:rsidRPr="00246522" w:rsidRDefault="00000000" w:rsidP="007C7473">
                            <w:pPr>
                              <w:pStyle w:val="Contenido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  <w:szCs w:val="36"/>
                                </w:rPr>
                                <w:id w:val="1022365698"/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7C7473" w:rsidRPr="00F91AD0">
                                  <w:rPr>
                                    <w:rStyle w:val="nfasis"/>
                                    <w:b/>
                                    <w:color w:val="0189F9" w:themeColor="accent1"/>
                                    <w:sz w:val="36"/>
                                    <w:szCs w:val="36"/>
                                    <w:lang w:bidi="es-ES"/>
                                  </w:rPr>
                                  <w:t xml:space="preserve"> “</w:t>
                                </w:r>
                                <w:r w:rsidR="005C3643" w:rsidRPr="00F91AD0">
                                  <w:rPr>
                                    <w:rStyle w:val="nfasis"/>
                                    <w:b/>
                                    <w:color w:val="0189F9" w:themeColor="accent1"/>
                                    <w:sz w:val="36"/>
                                    <w:szCs w:val="36"/>
                                    <w:lang w:bidi="es-ES"/>
                                  </w:rPr>
                                  <w:t>Lorem ipsum dolor sit amet, consectetur adipiscing elit, sed do eiusmod tempor incididunt ut labore et dolore magna aliqua.</w:t>
                                </w:r>
                                <w:r w:rsidR="007C7473" w:rsidRPr="00F91AD0">
                                  <w:rPr>
                                    <w:rStyle w:val="nfasis"/>
                                    <w:b/>
                                    <w:color w:val="0189F9" w:themeColor="accent1"/>
                                    <w:sz w:val="36"/>
                                    <w:szCs w:val="36"/>
                                    <w:lang w:bidi="es-ES"/>
                                  </w:rPr>
                                  <w:t>“</w:t>
                                </w:r>
                              </w:sdtContent>
                            </w:sdt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 w:val="restart"/>
          </w:tcPr>
          <w:p w14:paraId="23844923" w14:textId="77777777" w:rsidR="007C7473" w:rsidRPr="002178B9" w:rsidRDefault="007C7473" w:rsidP="0084277E">
            <w:pPr>
              <w:pStyle w:val="Contenido"/>
              <w:framePr w:hSpace="0" w:wrap="auto" w:vAnchor="margin" w:hAnchor="text" w:yAlign="inline"/>
            </w:pPr>
            <w:r>
              <w:rPr>
                <w:noProof/>
                <w:lang w:bidi="es-ES"/>
              </w:rPr>
              <w:drawing>
                <wp:inline distT="0" distB="0" distL="0" distR="0" wp14:anchorId="0475619B" wp14:editId="262E1894">
                  <wp:extent cx="3360420" cy="7724775"/>
                  <wp:effectExtent l="0" t="0" r="0" b="9525"/>
                  <wp:docPr id="31" name="Imagen 31" descr="persona sentada en una mesa trabajando en un portát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-03-05.png"/>
                          <pic:cNvPicPr/>
                        </pic:nvPicPr>
                        <pic:blipFill>
                          <a:blip r:embed="rId16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429" cy="7798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73" w14:paraId="74A65C6C" w14:textId="77777777" w:rsidTr="008C5106">
        <w:trPr>
          <w:trHeight w:val="2685"/>
        </w:trPr>
        <w:tc>
          <w:tcPr>
            <w:tcW w:w="4865" w:type="dxa"/>
          </w:tcPr>
          <w:p w14:paraId="1E8C615F" w14:textId="77777777" w:rsidR="007C7473" w:rsidRPr="002178B9" w:rsidRDefault="007C7473" w:rsidP="008C5106">
            <w:pPr>
              <w:pStyle w:val="Contenido"/>
              <w:framePr w:hSpace="0" w:wrap="auto" w:vAnchor="margin" w:hAnchor="text" w:yAlign="inline"/>
            </w:pPr>
            <w:r>
              <w:rPr>
                <w:noProof/>
                <w:lang w:bidi="es-ES"/>
              </w:rPr>
              <w:lastRenderedPageBreak/>
              <mc:AlternateContent>
                <mc:Choice Requires="wps">
                  <w:drawing>
                    <wp:inline distT="0" distB="0" distL="0" distR="0" wp14:anchorId="5171B21E" wp14:editId="11CB0643">
                      <wp:extent cx="3064475" cy="5876925"/>
                      <wp:effectExtent l="0" t="0" r="0" b="0"/>
                      <wp:docPr id="28" name="Cuadro de texto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58769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54790E" w14:textId="77777777" w:rsidR="007C7473" w:rsidRPr="002178B9" w:rsidRDefault="007C7473" w:rsidP="007C7473">
                                  <w:pPr>
                                    <w:pStyle w:val="Ttulo2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Título 1</w:t>
                                  </w:r>
                                </w:p>
                                <w:p w14:paraId="06B4BFEB" w14:textId="77777777" w:rsidR="007C7473" w:rsidRDefault="00000000" w:rsidP="008C5106">
                                  <w:pPr>
                                    <w:pStyle w:val="Contenido"/>
                                    <w:spacing w:after="240"/>
                                  </w:pPr>
                                  <w:sdt>
                                    <w:sdtPr>
                                      <w:id w:val="299504786"/>
                                      <w:temporary/>
                                      <w:showingPlcHdr/>
                                      <w15:appearance w15:val="hidden"/>
                                    </w:sdtPr>
                                    <w:sdtContent>
                                      <w:r w:rsidR="008C5106" w:rsidRPr="008C5106">
                                        <w:rPr>
                                          <w:lang w:bidi="es-ES"/>
                                        </w:rPr>
                                        <w:t>¿Desea insertar una imagen de sus archivos o agregar una forma, un cuadro de texto o una tabla? ¡Adelante!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id w:val="270367638"/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p w14:paraId="5F3345D4" w14:textId="77777777" w:rsidR="008C5106" w:rsidRPr="005C3643" w:rsidRDefault="008C5106" w:rsidP="005C3643">
                                      <w:pPr>
                                        <w:pStyle w:val="Listaconvietas"/>
                                      </w:pPr>
                                      <w:r w:rsidRPr="005C3643">
                                        <w:rPr>
                                          <w:lang w:bidi="es-ES"/>
                                        </w:rPr>
                                        <w:t>En la pestaña Insertar de la cinta de opciones, pulse la opción que necesite.</w:t>
                                      </w:r>
                                    </w:p>
                                    <w:p w14:paraId="4D0ABD57" w14:textId="77777777" w:rsidR="008C5106" w:rsidRPr="005C3643" w:rsidRDefault="008C5106" w:rsidP="005C3643">
                                      <w:pPr>
                                        <w:pStyle w:val="Listaconvietas"/>
                                        <w:numPr>
                                          <w:ilvl w:val="0"/>
                                          <w:numId w:val="0"/>
                                        </w:numPr>
                                        <w:ind w:left="360"/>
                                      </w:pPr>
                                    </w:p>
                                    <w:p w14:paraId="300E9EF4" w14:textId="77777777" w:rsidR="008C5106" w:rsidRDefault="008C5106" w:rsidP="005C3643">
                                      <w:pPr>
                                        <w:pStyle w:val="Listaconvietas"/>
                                      </w:pPr>
                                      <w:r w:rsidRPr="005C3643">
                                        <w:rPr>
                                          <w:lang w:bidi="es-ES"/>
                                        </w:rPr>
                                        <w:t>En la pestaña Insertar encontrará otras herramientas aún más fáciles de usar con las que podrá agregar hipervínculos, insertar comentarios, etc..</w:t>
                                      </w:r>
                                    </w:p>
                                  </w:sdtContent>
                                </w:sdt>
                                <w:p w14:paraId="3BF4C325" w14:textId="77777777" w:rsidR="007C7473" w:rsidRDefault="007C7473" w:rsidP="0084277E">
                                  <w:pPr>
                                    <w:pStyle w:val="Contenido"/>
                                  </w:pPr>
                                </w:p>
                                <w:p w14:paraId="37EF2760" w14:textId="77777777" w:rsidR="007C7473" w:rsidRPr="002178B9" w:rsidRDefault="007C7473" w:rsidP="007C7473">
                                  <w:pPr>
                                    <w:pStyle w:val="Ttulo2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Título 2</w:t>
                                  </w:r>
                                </w:p>
                                <w:sdt>
                                  <w:sdtPr>
                                    <w:id w:val="-394740317"/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p w14:paraId="6CC66BE8" w14:textId="77777777" w:rsidR="008C5106" w:rsidRDefault="005C3643" w:rsidP="008C5106">
                                      <w:pPr>
                                        <w:pStyle w:val="Contenido"/>
                                      </w:pPr>
                                      <w:r>
                                        <w:rPr>
                                          <w:lang w:bidi="es-ES"/>
                                        </w:rPr>
                                        <w:t>Vea y edite este documento con Word en su equipo, teléfono o tableta. Puede guardar el documento cómodamente en la nube desde Word en su dispositivo Windows, Mac, Android o</w:t>
                                      </w:r>
                                      <w:r w:rsidR="00E1560F">
                                        <w:rPr>
                                          <w:lang w:bidi="es-ES"/>
                                        </w:rPr>
                                        <w:t> </w:t>
                                      </w:r>
                                      <w:r>
                                        <w:rPr>
                                          <w:lang w:bidi="es-ES"/>
                                        </w:rPr>
                                        <w:t>iOS.</w:t>
                                      </w:r>
                                    </w:p>
                                  </w:sdtContent>
                                </w:sdt>
                                <w:p w14:paraId="1326A1EA" w14:textId="77777777" w:rsidR="007C7473" w:rsidRDefault="007C7473" w:rsidP="0084277E">
                                  <w:pPr>
                                    <w:pStyle w:val="Contenido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71B21E" id="Cuadro de texto 28" o:spid="_x0000_s1031" type="#_x0000_t202" style="width:241.3pt;height:4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" filled="f" stroked="f" strokeweight=".5pt">
                      <v:textbox inset=",14.4pt">
                        <w:txbxContent>
                          <w:p w14:paraId="1F54790E" w14:textId="77777777" w:rsidR="007C7473" w:rsidRPr="002178B9" w:rsidRDefault="007C7473" w:rsidP="007C7473">
                            <w:pPr>
                              <w:pStyle w:val="Ttulo2"/>
                            </w:pPr>
                            <w:r>
                              <w:rPr>
                                <w:lang w:bidi="es-ES"/>
                              </w:rPr>
                              <w:t>Título 1</w:t>
                            </w:r>
                          </w:p>
                          <w:p w14:paraId="06B4BFEB" w14:textId="77777777" w:rsidR="007C7473" w:rsidRDefault="00000000" w:rsidP="008C5106">
                            <w:pPr>
                              <w:pStyle w:val="Contenido"/>
                              <w:spacing w:after="240"/>
                            </w:pPr>
                            <w:sdt>
                              <w:sdtPr>
                                <w:id w:val="299504786"/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8C5106" w:rsidRPr="008C5106">
                                  <w:rPr>
                                    <w:lang w:bidi="es-ES"/>
                                  </w:rPr>
                                  <w:t>¿Desea insertar una imagen de sus archivos o agregar una forma, un cuadro de texto o una tabla? ¡Adelante!</w:t>
                                </w:r>
                              </w:sdtContent>
                            </w:sdt>
                          </w:p>
                          <w:sdt>
                            <w:sdtPr>
                              <w:id w:val="270367638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5F3345D4" w14:textId="77777777" w:rsidR="008C5106" w:rsidRPr="005C3643" w:rsidRDefault="008C5106" w:rsidP="005C3643">
                                <w:pPr>
                                  <w:pStyle w:val="Listaconvietas"/>
                                </w:pPr>
                                <w:r w:rsidRPr="005C3643">
                                  <w:rPr>
                                    <w:lang w:bidi="es-ES"/>
                                  </w:rPr>
                                  <w:t>En la pestaña Insertar de la cinta de opciones, pulse la opción que necesite.</w:t>
                                </w:r>
                              </w:p>
                              <w:p w14:paraId="4D0ABD57" w14:textId="77777777" w:rsidR="008C5106" w:rsidRPr="005C3643" w:rsidRDefault="008C5106" w:rsidP="005C3643">
                                <w:pPr>
                                  <w:pStyle w:val="Listaconvietas"/>
                                  <w:numPr>
                                    <w:ilvl w:val="0"/>
                                    <w:numId w:val="0"/>
                                  </w:numPr>
                                  <w:ind w:left="360"/>
                                </w:pPr>
                              </w:p>
                              <w:p w14:paraId="300E9EF4" w14:textId="77777777" w:rsidR="008C5106" w:rsidRDefault="008C5106" w:rsidP="005C3643">
                                <w:pPr>
                                  <w:pStyle w:val="Listaconvietas"/>
                                </w:pPr>
                                <w:r w:rsidRPr="005C3643">
                                  <w:rPr>
                                    <w:lang w:bidi="es-ES"/>
                                  </w:rPr>
                                  <w:t>En la pestaña Insertar encontrará otras herramientas aún más fáciles de usar con las que podrá agregar hipervínculos, insertar comentarios, etc..</w:t>
                                </w:r>
                              </w:p>
                            </w:sdtContent>
                          </w:sdt>
                          <w:p w14:paraId="3BF4C325" w14:textId="77777777" w:rsidR="007C7473" w:rsidRDefault="007C7473" w:rsidP="0084277E">
                            <w:pPr>
                              <w:pStyle w:val="Contenido"/>
                            </w:pPr>
                          </w:p>
                          <w:p w14:paraId="37EF2760" w14:textId="77777777" w:rsidR="007C7473" w:rsidRPr="002178B9" w:rsidRDefault="007C7473" w:rsidP="007C7473">
                            <w:pPr>
                              <w:pStyle w:val="Ttulo2"/>
                            </w:pPr>
                            <w:r>
                              <w:rPr>
                                <w:lang w:bidi="es-ES"/>
                              </w:rPr>
                              <w:t>Título 2</w:t>
                            </w:r>
                          </w:p>
                          <w:sdt>
                            <w:sdtPr>
                              <w:id w:val="-394740317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6CC66BE8" w14:textId="77777777" w:rsidR="008C5106" w:rsidRDefault="005C3643" w:rsidP="008C5106">
                                <w:pPr>
                                  <w:pStyle w:val="Contenido"/>
                                </w:pPr>
                                <w:r>
                                  <w:rPr>
                                    <w:lang w:bidi="es-ES"/>
                                  </w:rPr>
                                  <w:t>Vea y edite este documento con Word en su equipo, teléfono o tableta. Puede guardar el documento cómodamente en la nube desde Word en su dispositivo Windows, Mac, Android o</w:t>
                                </w:r>
                                <w:r w:rsidR="00E1560F">
                                  <w:rPr>
                                    <w:lang w:bidi="es-ES"/>
                                  </w:rPr>
                                  <w:t> </w:t>
                                </w:r>
                                <w:r>
                                  <w:rPr>
                                    <w:lang w:bidi="es-ES"/>
                                  </w:rPr>
                                  <w:t>iOS.</w:t>
                                </w:r>
                              </w:p>
                            </w:sdtContent>
                          </w:sdt>
                          <w:p w14:paraId="1326A1EA" w14:textId="77777777" w:rsidR="007C7473" w:rsidRDefault="007C7473" w:rsidP="0084277E">
                            <w:pPr>
                              <w:pStyle w:val="Contenido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/>
          </w:tcPr>
          <w:p w14:paraId="0A803CBA" w14:textId="77777777" w:rsidR="007C7473" w:rsidRPr="002178B9" w:rsidRDefault="007C7473" w:rsidP="0084277E">
            <w:pPr>
              <w:pStyle w:val="Contenido"/>
              <w:framePr w:hSpace="0" w:wrap="auto" w:vAnchor="margin" w:hAnchor="text" w:yAlign="inline"/>
            </w:pPr>
          </w:p>
        </w:tc>
      </w:tr>
    </w:tbl>
    <w:p w14:paraId="2D34858F" w14:textId="77777777" w:rsidR="007057F4" w:rsidRDefault="007057F4" w:rsidP="001F0AF0">
      <w:pPr>
        <w:spacing w:after="200"/>
      </w:pPr>
    </w:p>
    <w:sectPr w:rsidR="007057F4" w:rsidSect="00702F2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pgSz w:w="11906" w:h="16838" w:code="9"/>
      <w:pgMar w:top="1152" w:right="1152" w:bottom="720" w:left="1152" w:header="0" w:footer="1607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4E475" w14:textId="77777777" w:rsidR="009E27A2" w:rsidRDefault="009E27A2" w:rsidP="007057F4">
      <w:r>
        <w:separator/>
      </w:r>
    </w:p>
  </w:endnote>
  <w:endnote w:type="continuationSeparator" w:id="0">
    <w:p w14:paraId="6D5AEA6E" w14:textId="77777777" w:rsidR="009E27A2" w:rsidRDefault="009E27A2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uli">
    <w:panose1 w:val="02000503040000090004"/>
    <w:charset w:val="00"/>
    <w:family w:val="auto"/>
    <w:pitch w:val="variable"/>
    <w:sig w:usb0="800000EF" w:usb1="4000204B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Orbitron">
    <w:panose1 w:val="02000000000000000000"/>
    <w:charset w:val="00"/>
    <w:family w:val="auto"/>
    <w:pitch w:val="variable"/>
    <w:sig w:usb0="80000027" w:usb1="10000042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3DBB5" w14:textId="77777777" w:rsidR="00136006" w:rsidRDefault="00000000" w:rsidP="007057F4">
    <w:pPr>
      <w:pStyle w:val="Piedepgina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7C5251426AC64932B0CA1CB80508E020"/>
        </w:placeholder>
        <w:temporary/>
        <w:showingPlcHdr/>
      </w:sdtPr>
      <w:sdtContent>
        <w:r w:rsidR="00E1560F">
          <w:rPr>
            <w:lang w:bidi="es-ES"/>
          </w:rPr>
          <w:t>Escriba el título de capítulo (nivel 1)</w:t>
        </w:r>
      </w:sdtContent>
    </w:sdt>
    <w:r w:rsidR="0049185C">
      <w:rPr>
        <w:rFonts w:asciiTheme="majorHAnsi" w:eastAsiaTheme="majorEastAsia" w:hAnsiTheme="majorHAnsi" w:cstheme="majorBidi"/>
        <w:lang w:bidi="es-ES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es-ES"/>
      </w:rPr>
      <w:t xml:space="preserve">de título </w:t>
    </w:r>
    <w:r w:rsidR="0049185C">
      <w:rPr>
        <w:lang w:bidi="es-ES"/>
      </w:rPr>
      <w:fldChar w:fldCharType="begin"/>
    </w:r>
    <w:r w:rsidR="0049185C">
      <w:rPr>
        <w:lang w:bidi="es-ES"/>
      </w:rPr>
      <w:instrText xml:space="preserve"> PAGE   \* MERGEFORMAT </w:instrText>
    </w:r>
    <w:r w:rsidR="0049185C">
      <w:rPr>
        <w:lang w:bidi="es-ES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es-ES"/>
      </w:rPr>
      <w:t>4</w:t>
    </w:r>
    <w:r w:rsidR="0049185C">
      <w:rPr>
        <w:rFonts w:asciiTheme="majorHAnsi" w:eastAsiaTheme="majorEastAsia" w:hAnsiTheme="majorHAnsi" w:cstheme="majorBidi"/>
        <w:noProof/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4BF0" w14:textId="1B563109" w:rsidR="00702F25" w:rsidRPr="00702F25" w:rsidRDefault="00702F25" w:rsidP="00702F25">
    <w:pPr>
      <w:pStyle w:val="Piedepgina"/>
    </w:pPr>
    <w:r>
      <w:rPr>
        <w:noProof/>
      </w:rPr>
      <w:drawing>
        <wp:anchor distT="0" distB="0" distL="114300" distR="114300" simplePos="0" relativeHeight="251667456" behindDoc="0" locked="0" layoutInCell="1" allowOverlap="1" wp14:anchorId="54A3E1C3" wp14:editId="51B767D6">
          <wp:simplePos x="0" y="0"/>
          <wp:positionH relativeFrom="column">
            <wp:posOffset>5479019</wp:posOffset>
          </wp:positionH>
          <wp:positionV relativeFrom="paragraph">
            <wp:posOffset>191896</wp:posOffset>
          </wp:positionV>
          <wp:extent cx="887239" cy="812174"/>
          <wp:effectExtent l="0" t="0" r="8255" b="0"/>
          <wp:wrapNone/>
          <wp:docPr id="59" name="Imagen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7239" cy="812174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36A4E" w14:textId="77777777" w:rsidR="009E27A2" w:rsidRDefault="009E27A2" w:rsidP="007057F4">
      <w:r>
        <w:separator/>
      </w:r>
    </w:p>
  </w:footnote>
  <w:footnote w:type="continuationSeparator" w:id="0">
    <w:p w14:paraId="3D17124D" w14:textId="77777777" w:rsidR="009E27A2" w:rsidRDefault="009E27A2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25B4C" w14:textId="77777777" w:rsidR="00136006" w:rsidRPr="00246522" w:rsidRDefault="0049185C" w:rsidP="007057F4">
    <w:pPr>
      <w:pStyle w:val="Encabezado"/>
      <w:rPr>
        <w:lang w:val="en-US"/>
      </w:rPr>
    </w:pPr>
    <w:r w:rsidRPr="00246522">
      <w:rPr>
        <w:lang w:val="en-US" w:bidi="es-ES"/>
      </w:rPr>
      <w:t>Plan de marketing de Adventure Works</w:t>
    </w:r>
  </w:p>
  <w:p w14:paraId="199542DC" w14:textId="77777777" w:rsidR="00136006" w:rsidRPr="00246522" w:rsidRDefault="00136006" w:rsidP="007057F4">
    <w:pPr>
      <w:pStyle w:val="Encabezado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3A7277E5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4B168829" w14:textId="77777777" w:rsidR="007057F4" w:rsidRDefault="004F2231" w:rsidP="007057F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DB3B3FA" wp14:editId="120C4E39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Cuadro de text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258C8C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es-ES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end"/>
                                </w:r>
                              </w:p>
                              <w:p w14:paraId="178DA097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DB3B3F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1" o:spid="_x0000_s1032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0C258C8C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es-ES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end"/>
                          </w:r>
                        </w:p>
                        <w:p w14:paraId="178DA097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es-ES"/>
            </w:rPr>
            <mc:AlternateContent>
              <mc:Choice Requires="wpg">
                <w:drawing>
                  <wp:inline distT="0" distB="0" distL="0" distR="0" wp14:anchorId="7D21905C" wp14:editId="0BAC0758">
                    <wp:extent cx="8035162" cy="1540990"/>
                    <wp:effectExtent l="0" t="0" r="4445" b="2540"/>
                    <wp:docPr id="20" name="Grupo 20" descr="encabezado de rectángulo de colo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áfico 14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áfico 16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áfico 19" descr="rectángulo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581AEE5" id="Grupo 20" o:spid="_x0000_s1026" alt="encabezado de rectángulo de colo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áfico 14" o:spid="_x0000_s1027" type="#_x0000_t75" alt="rectángulo de color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7" o:title="rectángulo de color"/>
                    </v:shape>
                    <v:shape id="Gráfico 16" o:spid="_x0000_s1028" type="#_x0000_t75" alt="rectángulo de color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">
                      <v:imagedata r:id="rId8" o:title="rectángulo de color"/>
                    </v:shape>
                    <v:shape id="Gráfico 19" o:spid="_x0000_s1029" type="#_x0000_t75" alt="rectángulo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">
                      <v:imagedata r:id="rId9" o:title="rectángulo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546E4E5A" w14:textId="77777777" w:rsidR="007057F4" w:rsidRDefault="007057F4" w:rsidP="007057F4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2B68E" w14:textId="434FA278" w:rsidR="00AA5D8C" w:rsidRDefault="00AA5D8C">
    <w:pPr>
      <w:pStyle w:val="Encabezado"/>
    </w:pPr>
    <w:r>
      <w:rPr>
        <w:noProof/>
      </w:rPr>
      <w:drawing>
        <wp:anchor distT="0" distB="0" distL="114300" distR="114300" simplePos="0" relativeHeight="251668480" behindDoc="0" locked="0" layoutInCell="1" allowOverlap="1" wp14:anchorId="666841F2" wp14:editId="2A4CE438">
          <wp:simplePos x="0" y="0"/>
          <wp:positionH relativeFrom="column">
            <wp:posOffset>-98393</wp:posOffset>
          </wp:positionH>
          <wp:positionV relativeFrom="paragraph">
            <wp:posOffset>-2302535</wp:posOffset>
          </wp:positionV>
          <wp:extent cx="11261744" cy="2076838"/>
          <wp:effectExtent l="0" t="0" r="0" b="0"/>
          <wp:wrapNone/>
          <wp:docPr id="60" name="Imagen 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61744" cy="2076838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122CA3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FC57D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F07AA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C1E5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F3020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4EA56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4FEB3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BA8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6" w15:restartNumberingAfterBreak="0">
    <w:nsid w:val="79AC0104"/>
    <w:multiLevelType w:val="multilevel"/>
    <w:tmpl w:val="C37E5FF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5044654">
    <w:abstractNumId w:val="8"/>
  </w:num>
  <w:num w:numId="2" w16cid:durableId="822500825">
    <w:abstractNumId w:val="16"/>
  </w:num>
  <w:num w:numId="3" w16cid:durableId="35783099">
    <w:abstractNumId w:val="17"/>
  </w:num>
  <w:num w:numId="4" w16cid:durableId="710882627">
    <w:abstractNumId w:val="18"/>
  </w:num>
  <w:num w:numId="5" w16cid:durableId="50240218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35174115">
    <w:abstractNumId w:val="10"/>
  </w:num>
  <w:num w:numId="7" w16cid:durableId="1236891866">
    <w:abstractNumId w:val="15"/>
  </w:num>
  <w:num w:numId="8" w16cid:durableId="1795173304">
    <w:abstractNumId w:val="7"/>
  </w:num>
  <w:num w:numId="9" w16cid:durableId="1153915904">
    <w:abstractNumId w:val="6"/>
  </w:num>
  <w:num w:numId="10" w16cid:durableId="444732221">
    <w:abstractNumId w:val="5"/>
  </w:num>
  <w:num w:numId="11" w16cid:durableId="518665996">
    <w:abstractNumId w:val="4"/>
  </w:num>
  <w:num w:numId="12" w16cid:durableId="872694385">
    <w:abstractNumId w:val="3"/>
  </w:num>
  <w:num w:numId="13" w16cid:durableId="1956331842">
    <w:abstractNumId w:val="2"/>
  </w:num>
  <w:num w:numId="14" w16cid:durableId="1827672266">
    <w:abstractNumId w:val="1"/>
  </w:num>
  <w:num w:numId="15" w16cid:durableId="1147740184">
    <w:abstractNumId w:val="0"/>
  </w:num>
  <w:num w:numId="16" w16cid:durableId="799540119">
    <w:abstractNumId w:val="11"/>
  </w:num>
  <w:num w:numId="17" w16cid:durableId="956064593">
    <w:abstractNumId w:val="13"/>
  </w:num>
  <w:num w:numId="18" w16cid:durableId="1101141089">
    <w:abstractNumId w:val="9"/>
  </w:num>
  <w:num w:numId="19" w16cid:durableId="147207611">
    <w:abstractNumId w:val="12"/>
  </w:num>
  <w:num w:numId="20" w16cid:durableId="15393135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522"/>
    <w:rsid w:val="000174F2"/>
    <w:rsid w:val="00067C92"/>
    <w:rsid w:val="00136006"/>
    <w:rsid w:val="001449EC"/>
    <w:rsid w:val="00146CD2"/>
    <w:rsid w:val="001670A7"/>
    <w:rsid w:val="001801C5"/>
    <w:rsid w:val="0018562F"/>
    <w:rsid w:val="001B361F"/>
    <w:rsid w:val="001B7539"/>
    <w:rsid w:val="001D10D5"/>
    <w:rsid w:val="001E1675"/>
    <w:rsid w:val="001E3A59"/>
    <w:rsid w:val="001F0AF0"/>
    <w:rsid w:val="002178B9"/>
    <w:rsid w:val="00246522"/>
    <w:rsid w:val="00291712"/>
    <w:rsid w:val="002E0194"/>
    <w:rsid w:val="00303EF8"/>
    <w:rsid w:val="00343F60"/>
    <w:rsid w:val="003620E2"/>
    <w:rsid w:val="003F5051"/>
    <w:rsid w:val="00420DF5"/>
    <w:rsid w:val="004319EE"/>
    <w:rsid w:val="004371B6"/>
    <w:rsid w:val="00444C7B"/>
    <w:rsid w:val="0048718B"/>
    <w:rsid w:val="0049185C"/>
    <w:rsid w:val="004F2231"/>
    <w:rsid w:val="0051019E"/>
    <w:rsid w:val="005112D1"/>
    <w:rsid w:val="0055035B"/>
    <w:rsid w:val="005C3643"/>
    <w:rsid w:val="0068500D"/>
    <w:rsid w:val="00702F25"/>
    <w:rsid w:val="007057F4"/>
    <w:rsid w:val="007314DD"/>
    <w:rsid w:val="007417B3"/>
    <w:rsid w:val="00742102"/>
    <w:rsid w:val="00750AC4"/>
    <w:rsid w:val="00773B66"/>
    <w:rsid w:val="00791481"/>
    <w:rsid w:val="007C7473"/>
    <w:rsid w:val="007D26F1"/>
    <w:rsid w:val="007E5499"/>
    <w:rsid w:val="008253A5"/>
    <w:rsid w:val="008417CE"/>
    <w:rsid w:val="0084277E"/>
    <w:rsid w:val="008A3C95"/>
    <w:rsid w:val="008C386D"/>
    <w:rsid w:val="008C5106"/>
    <w:rsid w:val="008D5829"/>
    <w:rsid w:val="00946F55"/>
    <w:rsid w:val="00965BD5"/>
    <w:rsid w:val="009875C8"/>
    <w:rsid w:val="00991D08"/>
    <w:rsid w:val="009E27A2"/>
    <w:rsid w:val="00A63DE6"/>
    <w:rsid w:val="00AA5D8C"/>
    <w:rsid w:val="00AB2C91"/>
    <w:rsid w:val="00B00CF7"/>
    <w:rsid w:val="00B0688D"/>
    <w:rsid w:val="00B14A28"/>
    <w:rsid w:val="00B40525"/>
    <w:rsid w:val="00B41D82"/>
    <w:rsid w:val="00B90346"/>
    <w:rsid w:val="00BB6CAC"/>
    <w:rsid w:val="00BE7253"/>
    <w:rsid w:val="00C95D18"/>
    <w:rsid w:val="00CA16E0"/>
    <w:rsid w:val="00CA2A23"/>
    <w:rsid w:val="00CE0BC9"/>
    <w:rsid w:val="00D2045C"/>
    <w:rsid w:val="00D540AF"/>
    <w:rsid w:val="00D6093C"/>
    <w:rsid w:val="00D638C1"/>
    <w:rsid w:val="00D73D44"/>
    <w:rsid w:val="00D967AC"/>
    <w:rsid w:val="00DD780B"/>
    <w:rsid w:val="00E1560F"/>
    <w:rsid w:val="00E50A4D"/>
    <w:rsid w:val="00E758BC"/>
    <w:rsid w:val="00E95AFE"/>
    <w:rsid w:val="00ED3756"/>
    <w:rsid w:val="00F16401"/>
    <w:rsid w:val="00F43A02"/>
    <w:rsid w:val="00F45884"/>
    <w:rsid w:val="00F553FE"/>
    <w:rsid w:val="00F63939"/>
    <w:rsid w:val="00F91AD0"/>
    <w:rsid w:val="00FB05E4"/>
    <w:rsid w:val="00FC4062"/>
    <w:rsid w:val="00FD5ED7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3E4B581"/>
  <w15:chartTrackingRefBased/>
  <w15:docId w15:val="{460A4D0A-9564-4752-ACA4-841C037DD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246522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="Muli" w:eastAsiaTheme="majorEastAsia" w:hAnsi="Muli" w:cstheme="majorBidi"/>
      <w:bCs/>
      <w:sz w:val="4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6522"/>
    <w:pPr>
      <w:framePr w:hSpace="180" w:wrap="around" w:vAnchor="page" w:hAnchor="margin" w:y="3427"/>
      <w:spacing w:after="200"/>
      <w:outlineLvl w:val="1"/>
    </w:pPr>
    <w:rPr>
      <w:rFonts w:ascii="Muli" w:hAnsi="Muli"/>
      <w:color w:val="0189F9" w:themeColor="accent1"/>
      <w:sz w:val="40"/>
      <w:szCs w:val="4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46522"/>
    <w:pPr>
      <w:outlineLvl w:val="2"/>
    </w:pPr>
    <w:rPr>
      <w:rFonts w:ascii="Muli" w:hAnsi="Mul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46522"/>
    <w:pPr>
      <w:keepNext/>
      <w:keepLines/>
      <w:spacing w:before="40"/>
      <w:outlineLvl w:val="3"/>
    </w:pPr>
    <w:rPr>
      <w:rFonts w:ascii="Muli" w:eastAsiaTheme="majorEastAsia" w:hAnsi="Muli" w:cstheme="majorBidi"/>
      <w:i/>
      <w:iCs/>
      <w:color w:val="0065B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46522"/>
    <w:pPr>
      <w:keepNext/>
      <w:keepLines/>
      <w:spacing w:before="40"/>
      <w:outlineLvl w:val="4"/>
    </w:pPr>
    <w:rPr>
      <w:rFonts w:ascii="Muli" w:eastAsiaTheme="majorEastAsia" w:hAnsi="Muli" w:cstheme="majorBidi"/>
      <w:color w:val="0065B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tulodellibro">
    <w:name w:val="Book Title"/>
    <w:basedOn w:val="Fuentedeprrafopredeter"/>
    <w:uiPriority w:val="33"/>
    <w:semiHidden/>
    <w:unhideWhenUsed/>
    <w:qFormat/>
    <w:rPr>
      <w:b/>
      <w:bCs/>
      <w:i/>
      <w:iCs/>
      <w:spacing w:val="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tulo1Car">
    <w:name w:val="Título 1 Car"/>
    <w:basedOn w:val="Fuentedeprrafopredeter"/>
    <w:link w:val="Ttulo1"/>
    <w:uiPriority w:val="9"/>
    <w:rsid w:val="00246522"/>
    <w:rPr>
      <w:rFonts w:ascii="Muli" w:eastAsiaTheme="majorEastAsia" w:hAnsi="Mul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246522"/>
    <w:rPr>
      <w:rFonts w:ascii="Muli" w:hAnsi="Muli"/>
      <w:b/>
      <w:color w:val="0189F9" w:themeColor="accent1"/>
      <w:sz w:val="40"/>
      <w:szCs w:val="40"/>
      <w:lang w:eastAsia="en-US"/>
    </w:rPr>
  </w:style>
  <w:style w:type="paragraph" w:styleId="Listaconvietas">
    <w:name w:val="List Bullet"/>
    <w:basedOn w:val="Contenido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tulo3"/>
    <w:uiPriority w:val="2"/>
    <w:qFormat/>
    <w:rsid w:val="00246522"/>
  </w:style>
  <w:style w:type="paragraph" w:styleId="TDC1">
    <w:name w:val="toc 1"/>
    <w:basedOn w:val="Normal"/>
    <w:uiPriority w:val="39"/>
    <w:pPr>
      <w:tabs>
        <w:tab w:val="right" w:leader="dot" w:pos="5040"/>
      </w:tabs>
    </w:pPr>
  </w:style>
  <w:style w:type="paragraph" w:styleId="TDC2">
    <w:name w:val="toc 2"/>
    <w:basedOn w:val="Normal"/>
    <w:uiPriority w:val="39"/>
    <w:pPr>
      <w:tabs>
        <w:tab w:val="right" w:leader="dot" w:pos="5040"/>
      </w:tabs>
    </w:pPr>
  </w:style>
  <w:style w:type="paragraph" w:styleId="Ttulo">
    <w:name w:val="Title"/>
    <w:basedOn w:val="Normal"/>
    <w:link w:val="TtuloCar"/>
    <w:uiPriority w:val="1"/>
    <w:qFormat/>
    <w:rsid w:val="00246522"/>
    <w:pPr>
      <w:framePr w:hSpace="180" w:wrap="around" w:vAnchor="page" w:hAnchor="margin" w:y="974"/>
      <w:spacing w:line="240" w:lineRule="auto"/>
      <w:contextualSpacing/>
    </w:pPr>
    <w:rPr>
      <w:rFonts w:ascii="Muli" w:eastAsiaTheme="majorEastAsia" w:hAnsi="Muli" w:cstheme="majorBidi"/>
      <w:kern w:val="28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"/>
    <w:rsid w:val="00246522"/>
    <w:rPr>
      <w:rFonts w:ascii="Muli" w:eastAsiaTheme="majorEastAsia" w:hAnsi="Muli" w:cstheme="majorBidi"/>
      <w:b/>
      <w:color w:val="0F0F3F" w:themeColor="text1"/>
      <w:kern w:val="28"/>
      <w:sz w:val="80"/>
      <w:szCs w:val="80"/>
      <w:lang w:eastAsia="en-US"/>
    </w:rPr>
  </w:style>
  <w:style w:type="paragraph" w:styleId="TtuloTDC">
    <w:name w:val="TOC Heading"/>
    <w:basedOn w:val="Ttulo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Piedepgina">
    <w:name w:val="footer"/>
    <w:basedOn w:val="Normal"/>
    <w:link w:val="PiedepginaCar"/>
    <w:uiPriority w:val="99"/>
    <w:pPr>
      <w:spacing w:line="240" w:lineRule="auto"/>
      <w:ind w:right="130"/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Pr>
      <w:lang w:eastAsia="en-US"/>
    </w:rPr>
  </w:style>
  <w:style w:type="paragraph" w:styleId="Encabezado">
    <w:name w:val="header"/>
    <w:basedOn w:val="Normal"/>
    <w:link w:val="EncabezadoCar"/>
    <w:uiPriority w:val="99"/>
    <w:pPr>
      <w:spacing w:line="240" w:lineRule="auto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Pr>
      <w:lang w:eastAsia="en-US"/>
    </w:rPr>
  </w:style>
  <w:style w:type="table" w:styleId="Tablaconcuadrcula">
    <w:name w:val="Table Grid"/>
    <w:basedOn w:val="Tabla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aconnme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tulo3Car">
    <w:name w:val="Título 3 Car"/>
    <w:basedOn w:val="Fuentedeprrafopredeter"/>
    <w:link w:val="Ttulo3"/>
    <w:uiPriority w:val="9"/>
    <w:rsid w:val="00246522"/>
    <w:rPr>
      <w:rFonts w:ascii="Muli" w:hAnsi="Muli"/>
      <w:b/>
      <w:color w:val="0F0F3F" w:themeColor="text1"/>
      <w:sz w:val="32"/>
      <w:szCs w:val="3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7057F4"/>
    <w:rPr>
      <w:color w:val="60C5E8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246522"/>
    <w:rPr>
      <w:rFonts w:ascii="Muli" w:eastAsiaTheme="majorEastAsia" w:hAnsi="Mul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ido">
    <w:name w:val="Contenido"/>
    <w:basedOn w:val="Normal"/>
    <w:link w:val="Carcterdecontenido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nfasis">
    <w:name w:val="Emphasis"/>
    <w:basedOn w:val="Fuentedeprrafopredeter"/>
    <w:uiPriority w:val="20"/>
    <w:unhideWhenUsed/>
    <w:qFormat/>
    <w:rsid w:val="007C7473"/>
    <w:rPr>
      <w:i/>
      <w:iCs/>
    </w:rPr>
  </w:style>
  <w:style w:type="character" w:customStyle="1" w:styleId="Carcterdecontenido">
    <w:name w:val="Carácter de contenido"/>
    <w:basedOn w:val="Fuentedeprrafopredeter"/>
    <w:link w:val="Contenido"/>
    <w:rsid w:val="002178B9"/>
    <w:rPr>
      <w:color w:val="0F0F3F" w:themeColor="text1"/>
      <w:sz w:val="28"/>
      <w:lang w:eastAsia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46522"/>
    <w:rPr>
      <w:rFonts w:ascii="Muli" w:eastAsiaTheme="majorEastAsia" w:hAnsi="Muli" w:cstheme="majorBidi"/>
      <w:b/>
      <w:color w:val="0065BA" w:themeColor="accent1" w:themeShade="BF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7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sv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3" Type="http://schemas.openxmlformats.org/officeDocument/2006/relationships/image" Target="media/image11.png"/><Relationship Id="rId7" Type="http://schemas.openxmlformats.org/officeDocument/2006/relationships/image" Target="media/image15.png"/><Relationship Id="rId2" Type="http://schemas.openxmlformats.org/officeDocument/2006/relationships/image" Target="media/image10.svg"/><Relationship Id="rId1" Type="http://schemas.openxmlformats.org/officeDocument/2006/relationships/image" Target="media/image9.png"/><Relationship Id="rId6" Type="http://schemas.openxmlformats.org/officeDocument/2006/relationships/image" Target="media/image14.svg"/><Relationship Id="rId5" Type="http://schemas.openxmlformats.org/officeDocument/2006/relationships/image" Target="media/image13.png"/><Relationship Id="rId4" Type="http://schemas.openxmlformats.org/officeDocument/2006/relationships/image" Target="media/image12.svg"/><Relationship Id="rId9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p\AppData\Roaming\Microsoft\Templates\Informe%20empresarial%20(dise&#241;o%20gr&#225;fic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C5251426AC64932B0CA1CB80508E0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C04822-973A-4F9B-B0AB-3839A8D0B6CA}"/>
      </w:docPartPr>
      <w:docPartBody>
        <w:p w:rsidR="00D21EB5" w:rsidRDefault="00000000">
          <w:pPr>
            <w:pStyle w:val="7C5251426AC64932B0CA1CB80508E020"/>
          </w:pPr>
          <w:r>
            <w:rPr>
              <w:lang w:bidi="es-ES"/>
            </w:rPr>
            <w:t>Escriba el título de capítulo (nivel 1)</w:t>
          </w:r>
        </w:p>
      </w:docPartBody>
    </w:docPart>
    <w:docPart>
      <w:docPartPr>
        <w:name w:val="ECA472F52C3744A7B1E7A207526A19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D9FBEB-7B8F-4A2D-9A87-898EEBCB8E74}"/>
      </w:docPartPr>
      <w:docPartBody>
        <w:p w:rsidR="00D21EB5" w:rsidRDefault="00000000">
          <w:pPr>
            <w:pStyle w:val="ECA472F52C3744A7B1E7A207526A1999"/>
          </w:pPr>
          <w:r w:rsidRPr="002178B9">
            <w:rPr>
              <w:lang w:bidi="es-ES"/>
            </w:rPr>
            <w:t>Para empezar ahora mismo, pulse el texto de cualquier marcador de posición (como este) y empiece a escribir para reemplazarlo por el suyo.</w:t>
          </w:r>
        </w:p>
      </w:docPartBody>
    </w:docPart>
    <w:docPart>
      <w:docPartPr>
        <w:name w:val="1B841451D0254CC0819BD0FE6F3DF3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72B772-4492-4D0C-990F-0A2C2BC40701}"/>
      </w:docPartPr>
      <w:docPartBody>
        <w:p w:rsidR="00000000" w:rsidRDefault="00611C2D" w:rsidP="00611C2D">
          <w:pPr>
            <w:pStyle w:val="1B841451D0254CC0819BD0FE6F3DF3A6"/>
          </w:pPr>
          <w:r>
            <w:t>Escribir el título del capítulo (nivel 1)</w:t>
          </w:r>
        </w:p>
      </w:docPartBody>
    </w:docPart>
    <w:docPart>
      <w:docPartPr>
        <w:name w:val="BE6A3011EDB3482CBE3DDCD35F78E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A53F76-5AA9-4DDB-92DC-C525009528C9}"/>
      </w:docPartPr>
      <w:docPartBody>
        <w:p w:rsidR="00000000" w:rsidRDefault="00611C2D" w:rsidP="00611C2D">
          <w:pPr>
            <w:pStyle w:val="BE6A3011EDB3482CBE3DDCD35F78E1C7"/>
          </w:pPr>
          <w:r>
            <w:t>Escribir el título del capítulo (nivel 2)</w:t>
          </w:r>
        </w:p>
      </w:docPartBody>
    </w:docPart>
    <w:docPart>
      <w:docPartPr>
        <w:name w:val="B9E9E82FF7F6434A883B51DE27895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CA9A9A-1352-4D71-B253-E364963F775F}"/>
      </w:docPartPr>
      <w:docPartBody>
        <w:p w:rsidR="00000000" w:rsidRDefault="00611C2D" w:rsidP="00611C2D">
          <w:pPr>
            <w:pStyle w:val="B9E9E82FF7F6434A883B51DE27895F1B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uli">
    <w:panose1 w:val="02000503040000090004"/>
    <w:charset w:val="00"/>
    <w:family w:val="auto"/>
    <w:pitch w:val="variable"/>
    <w:sig w:usb0="800000EF" w:usb1="4000204B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Orbitron">
    <w:panose1 w:val="02000000000000000000"/>
    <w:charset w:val="00"/>
    <w:family w:val="auto"/>
    <w:pitch w:val="variable"/>
    <w:sig w:usb0="8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5F4"/>
    <w:rsid w:val="003618E1"/>
    <w:rsid w:val="00611C2D"/>
    <w:rsid w:val="00AD5DBC"/>
    <w:rsid w:val="00B575F4"/>
    <w:rsid w:val="00D21EB5"/>
    <w:rsid w:val="00E24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C5251426AC64932B0CA1CB80508E020">
    <w:name w:val="7C5251426AC64932B0CA1CB80508E020"/>
  </w:style>
  <w:style w:type="paragraph" w:customStyle="1" w:styleId="80BF7C2A213D47F9B704F357D6D2BEEB">
    <w:name w:val="80BF7C2A213D47F9B704F357D6D2BEEB"/>
  </w:style>
  <w:style w:type="paragraph" w:customStyle="1" w:styleId="BDE5CAE43F834A2D99DF069CC2516E6F">
    <w:name w:val="BDE5CAE43F834A2D99DF069CC2516E6F"/>
  </w:style>
  <w:style w:type="paragraph" w:customStyle="1" w:styleId="ECA472F52C3744A7B1E7A207526A1999">
    <w:name w:val="ECA472F52C3744A7B1E7A207526A1999"/>
  </w:style>
  <w:style w:type="paragraph" w:customStyle="1" w:styleId="1B841451D0254CC0819BD0FE6F3DF3A6">
    <w:name w:val="1B841451D0254CC0819BD0FE6F3DF3A6"/>
    <w:rsid w:val="00611C2D"/>
  </w:style>
  <w:style w:type="paragraph" w:customStyle="1" w:styleId="BE6A3011EDB3482CBE3DDCD35F78E1C7">
    <w:name w:val="BE6A3011EDB3482CBE3DDCD35F78E1C7"/>
    <w:rsid w:val="00611C2D"/>
  </w:style>
  <w:style w:type="paragraph" w:customStyle="1" w:styleId="B9E9E82FF7F6434A883B51DE27895F1B">
    <w:name w:val="B9E9E82FF7F6434A883B51DE27895F1B"/>
    <w:rsid w:val="00611C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998D3-838B-4498-B072-400C03780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(diseño gráfico)</Template>
  <TotalTime>293</TotalTime>
  <Pages>8</Pages>
  <Words>126</Words>
  <Characters>696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Pedro Hurtado Masero</dc:creator>
  <cp:keywords/>
  <dc:description/>
  <cp:lastModifiedBy>Juan Pedro Hurtado Masero</cp:lastModifiedBy>
  <cp:revision>8</cp:revision>
  <dcterms:created xsi:type="dcterms:W3CDTF">2022-09-25T20:04:00Z</dcterms:created>
  <dcterms:modified xsi:type="dcterms:W3CDTF">2022-09-26T07:58:00Z</dcterms:modified>
</cp:coreProperties>
</file>